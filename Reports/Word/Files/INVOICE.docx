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650B3C9B" w14:textId="77777777" w:rsidTr="001F078D">
        <w:trPr>
          <w:trHeight w:val="795"/>
        </w:trPr>
        <w:tc>
          <w:tcPr>
            <w:tcW w:w="5412" w:type="dxa"/>
            <w:vMerge w:val="restart"/>
          </w:tcPr>
          <w:p w14:paraId="6A31355A" w14:textId="347952C9" w:rsidR="005A6D66" w:rsidRPr="001E3C2E" w:rsidRDefault="00496228" w:rsidP="001E3C2E">
            <w:r>
              <w:rPr>
                <w:noProof/>
              </w:rPr>
              <w:drawing>
                <wp:inline distT="0" distB="0" distL="0" distR="0" wp14:anchorId="23394FAA" wp14:editId="1D2F23B3">
                  <wp:extent cx="1110988" cy="56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MEDICAL DEFENSE LOGO NUEV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598" cy="56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B570" w14:textId="77777777" w:rsidR="001F078D" w:rsidRDefault="001F078D" w:rsidP="004542CE">
            <w:pPr>
              <w:rPr>
                <w:lang w:val="es-PR"/>
              </w:rPr>
            </w:pPr>
          </w:p>
          <w:p w14:paraId="19AA70F1" w14:textId="77777777" w:rsidR="001F078D" w:rsidRDefault="001F078D" w:rsidP="004542CE">
            <w:pPr>
              <w:rPr>
                <w:lang w:val="es-PR"/>
              </w:rPr>
            </w:pPr>
          </w:p>
          <w:p w14:paraId="595F8300" w14:textId="173F58C3" w:rsidR="00FE4F10" w:rsidRDefault="00177107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#33 Calle </w:t>
            </w:r>
            <w:r w:rsidR="006C5EC4">
              <w:rPr>
                <w:lang w:val="es-PR"/>
              </w:rPr>
              <w:t>Resolución</w:t>
            </w:r>
          </w:p>
          <w:p w14:paraId="43F69660" w14:textId="61C01986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Suite </w:t>
            </w:r>
            <w:r w:rsidR="00177107">
              <w:rPr>
                <w:lang w:val="es-PR"/>
              </w:rPr>
              <w:t>702</w:t>
            </w:r>
          </w:p>
          <w:p w14:paraId="468BB0B5" w14:textId="7A40B44B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>San</w:t>
            </w:r>
            <w:r w:rsidR="00177107">
              <w:rPr>
                <w:lang w:val="es-PR"/>
              </w:rPr>
              <w:t xml:space="preserve"> Juan</w:t>
            </w:r>
            <w:r>
              <w:rPr>
                <w:lang w:val="es-PR"/>
              </w:rPr>
              <w:t>, PR 009</w:t>
            </w:r>
            <w:r w:rsidR="00177107">
              <w:rPr>
                <w:lang w:val="es-PR"/>
              </w:rPr>
              <w:t>20</w:t>
            </w:r>
          </w:p>
          <w:p w14:paraId="3A40896D" w14:textId="0AB45A3D" w:rsidR="005A6D66" w:rsidRPr="00177107" w:rsidRDefault="005A6D66" w:rsidP="004542CE">
            <w:pPr>
              <w:rPr>
                <w:lang w:val="es-PR"/>
              </w:rPr>
            </w:pPr>
            <w:proofErr w:type="spellStart"/>
            <w:r w:rsidRPr="00177107">
              <w:rPr>
                <w:lang w:val="es-PR"/>
              </w:rPr>
              <w:t>Phone</w:t>
            </w:r>
            <w:proofErr w:type="spellEnd"/>
            <w:r w:rsidR="00FE4F10" w:rsidRPr="00177107">
              <w:rPr>
                <w:lang w:val="es-PR"/>
              </w:rPr>
              <w:t xml:space="preserve"> (787)999-7763</w:t>
            </w:r>
            <w:r w:rsidRPr="00177107">
              <w:rPr>
                <w:lang w:val="es-PR"/>
              </w:rPr>
              <w:t xml:space="preserve">  Fax </w:t>
            </w:r>
            <w:r w:rsidR="00FE4F10" w:rsidRPr="00177107">
              <w:rPr>
                <w:lang w:val="es-PR"/>
              </w:rPr>
              <w:t>(787)993-7763</w:t>
            </w:r>
          </w:p>
          <w:p w14:paraId="58E4F077" w14:textId="45638957" w:rsidR="004542CE" w:rsidRPr="00177107" w:rsidRDefault="004542CE" w:rsidP="004542CE">
            <w:pPr>
              <w:rPr>
                <w:lang w:val="es-PR"/>
              </w:rPr>
            </w:pPr>
          </w:p>
        </w:tc>
        <w:tc>
          <w:tcPr>
            <w:tcW w:w="5388" w:type="dxa"/>
          </w:tcPr>
          <w:p w14:paraId="61E9E536" w14:textId="29D8FA58" w:rsidR="005A6D66" w:rsidRDefault="0025632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23B3DEBE" w14:textId="77777777" w:rsidTr="001F078D">
        <w:trPr>
          <w:trHeight w:val="795"/>
        </w:trPr>
        <w:tc>
          <w:tcPr>
            <w:tcW w:w="5412" w:type="dxa"/>
            <w:vMerge/>
          </w:tcPr>
          <w:p w14:paraId="7B20E70A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84C5794" w14:textId="54088894" w:rsidR="005A6D66" w:rsidRPr="005A6D66" w:rsidRDefault="00FA1323" w:rsidP="005A6D66">
            <w:pPr>
              <w:pStyle w:val="RightAligned"/>
            </w:pPr>
            <w:r>
              <w:t xml:space="preserve">INVOICE </w:t>
            </w:r>
            <w:r w:rsidR="002A6E1C">
              <w:t>#</w:t>
            </w:r>
            <w:bookmarkStart w:id="0" w:name="InvoiceNumber"/>
            <w:bookmarkEnd w:id="0"/>
          </w:p>
          <w:p w14:paraId="63C8A6CC" w14:textId="3B57F828" w:rsidR="005A6D66" w:rsidRPr="005A6D66" w:rsidRDefault="005A6D66" w:rsidP="007D1001">
            <w:pPr>
              <w:pStyle w:val="RightAligned"/>
              <w:rPr>
                <w:b/>
                <w:bCs/>
              </w:rPr>
            </w:pPr>
            <w:r w:rsidRPr="005A6D66">
              <w:t>Date</w:t>
            </w:r>
            <w:r w:rsidR="005700F1">
              <w:t>:</w:t>
            </w:r>
            <w:bookmarkStart w:id="1" w:name="DateNow"/>
            <w:bookmarkEnd w:id="1"/>
          </w:p>
        </w:tc>
      </w:tr>
    </w:tbl>
    <w:p w14:paraId="4674D173" w14:textId="77777777" w:rsidR="0093568C" w:rsidRPr="001E3C2E" w:rsidRDefault="0093568C" w:rsidP="001E3C2E"/>
    <w:tbl>
      <w:tblPr>
        <w:tblW w:w="10980" w:type="dxa"/>
        <w:jc w:val="center"/>
        <w:tblLook w:val="0000" w:firstRow="0" w:lastRow="0" w:firstColumn="0" w:lastColumn="0" w:noHBand="0" w:noVBand="0"/>
      </w:tblPr>
      <w:tblGrid>
        <w:gridCol w:w="5490"/>
        <w:gridCol w:w="5490"/>
      </w:tblGrid>
      <w:tr w:rsidR="0093568C" w:rsidRPr="001E3C2E" w14:paraId="762DE85D" w14:textId="77777777" w:rsidTr="00DB7C3A">
        <w:trPr>
          <w:trHeight w:val="1440"/>
          <w:jc w:val="center"/>
        </w:trPr>
        <w:tc>
          <w:tcPr>
            <w:tcW w:w="5400" w:type="dxa"/>
          </w:tcPr>
          <w:p w14:paraId="34890EE7" w14:textId="52687E9B" w:rsidR="00A9473A" w:rsidRPr="00901F09" w:rsidRDefault="00A9473A" w:rsidP="00D91EE4">
            <w:pPr>
              <w:rPr>
                <w:b/>
                <w:bCs/>
              </w:rPr>
            </w:pPr>
            <w:bookmarkStart w:id="2" w:name="CustomerNameWithAdditionalName"/>
            <w:bookmarkEnd w:id="2"/>
          </w:p>
          <w:p w14:paraId="553CF3F5" w14:textId="77777777" w:rsidR="00D70B67" w:rsidRDefault="00D70B67" w:rsidP="00901F09">
            <w:pPr>
              <w:jc w:val="both"/>
              <w:rPr>
                <w:b/>
                <w:bCs/>
              </w:rPr>
            </w:pPr>
            <w:bookmarkStart w:id="3" w:name="CustomerFullAddress"/>
            <w:bookmarkEnd w:id="3"/>
          </w:p>
          <w:p w14:paraId="6C9C88E7" w14:textId="6D2C3D6A" w:rsidR="00AA6B50" w:rsidRPr="00901F09" w:rsidRDefault="00AA6B50" w:rsidP="00901F09">
            <w:pPr>
              <w:jc w:val="both"/>
              <w:rPr>
                <w:b/>
                <w:bCs/>
              </w:rPr>
            </w:pPr>
            <w:bookmarkStart w:id="4" w:name="CustomerZipStateZip"/>
            <w:bookmarkEnd w:id="4"/>
          </w:p>
        </w:tc>
        <w:tc>
          <w:tcPr>
            <w:tcW w:w="5400" w:type="dxa"/>
          </w:tcPr>
          <w:p w14:paraId="6E772B31" w14:textId="466BBCC9" w:rsidR="001419F2" w:rsidRDefault="00901F09" w:rsidP="001419F2">
            <w:pPr>
              <w:pStyle w:val="Heading2"/>
              <w:rPr>
                <w:b w:val="0"/>
              </w:rPr>
            </w:pPr>
            <w:r>
              <w:t>Policy Number:</w:t>
            </w:r>
            <w:r w:rsidR="00821640">
              <w:t xml:space="preserve"> </w:t>
            </w:r>
            <w:bookmarkStart w:id="5" w:name="PolicyNo"/>
            <w:bookmarkEnd w:id="5"/>
          </w:p>
          <w:p w14:paraId="773CE32E" w14:textId="77777777" w:rsidR="007D1001" w:rsidRDefault="007D1001" w:rsidP="007D1001"/>
          <w:p w14:paraId="75E4426F" w14:textId="77777777" w:rsidR="007D1001" w:rsidRPr="007D1001" w:rsidRDefault="007D1001" w:rsidP="007D1001"/>
          <w:p w14:paraId="7F86EC8D" w14:textId="2E364130" w:rsidR="00CA76FD" w:rsidRPr="00901F09" w:rsidRDefault="00901F09" w:rsidP="007D1001">
            <w:pPr>
              <w:rPr>
                <w:b/>
              </w:rPr>
            </w:pPr>
            <w:r w:rsidRPr="00901F09">
              <w:rPr>
                <w:b/>
              </w:rPr>
              <w:t>TOTAL AMOUNT</w:t>
            </w:r>
            <w:r w:rsidR="005A5510" w:rsidRPr="00901F09">
              <w:rPr>
                <w:b/>
              </w:rPr>
              <w:t>:</w:t>
            </w:r>
            <w:r w:rsidR="00FA1323" w:rsidRPr="00901F09">
              <w:rPr>
                <w:b/>
              </w:rPr>
              <w:t xml:space="preserve"> </w:t>
            </w:r>
            <w:bookmarkStart w:id="6" w:name="TotalPremium"/>
            <w:bookmarkEnd w:id="6"/>
          </w:p>
        </w:tc>
      </w:tr>
    </w:tbl>
    <w:tbl>
      <w:tblPr>
        <w:tblpPr w:leftFromText="141" w:rightFromText="141" w:vertAnchor="text" w:horzAnchor="margin" w:tblpY="11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1530"/>
        <w:gridCol w:w="5850"/>
        <w:gridCol w:w="1705"/>
      </w:tblGrid>
      <w:tr w:rsidR="00DB7C3A" w:rsidRPr="001E3C2E" w14:paraId="6E7D9FF2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8C4CFB" w14:textId="77777777" w:rsidR="00DB7C3A" w:rsidRPr="001E3C2E" w:rsidRDefault="00DB7C3A" w:rsidP="00DB7C3A">
            <w:pPr>
              <w:pStyle w:val="Columnheading"/>
            </w:pPr>
            <w:r>
              <w:t>Invoice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723ABB" w14:textId="77777777" w:rsidR="00DB7C3A" w:rsidRPr="001E3C2E" w:rsidRDefault="00DB7C3A" w:rsidP="00DB7C3A">
            <w:pPr>
              <w:pStyle w:val="Columnheading"/>
            </w:pPr>
            <w:r>
              <w:t>Effective</w:t>
            </w:r>
          </w:p>
        </w:tc>
        <w:tc>
          <w:tcPr>
            <w:tcW w:w="5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441A63" w14:textId="77777777" w:rsidR="00DB7C3A" w:rsidRPr="001E3C2E" w:rsidRDefault="00DB7C3A" w:rsidP="00DB7C3A">
            <w:pPr>
              <w:pStyle w:val="Columnheading"/>
            </w:pPr>
            <w:r>
              <w:t>Description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B50495" w14:textId="77777777" w:rsidR="00DB7C3A" w:rsidRPr="001E3C2E" w:rsidRDefault="00DB7C3A" w:rsidP="00DB7C3A">
            <w:pPr>
              <w:pStyle w:val="Columnheading"/>
            </w:pPr>
            <w:r>
              <w:t>AMOUNT</w:t>
            </w:r>
          </w:p>
        </w:tc>
      </w:tr>
      <w:tr w:rsidR="00DB7C3A" w:rsidRPr="001E3C2E" w14:paraId="77F9163D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6DEAA4" w14:textId="6EDBD907" w:rsidR="00DB7C3A" w:rsidRPr="001E3C2E" w:rsidRDefault="00DB7C3A" w:rsidP="00DB7C3A">
            <w:pPr>
              <w:jc w:val="center"/>
            </w:pPr>
            <w:bookmarkStart w:id="7" w:name="Anniversary"/>
            <w:bookmarkEnd w:id="7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CF8CC9" w14:textId="027C1FC7" w:rsidR="00DB7C3A" w:rsidRPr="001E3C2E" w:rsidRDefault="00DB7C3A" w:rsidP="00DB7C3A">
            <w:bookmarkStart w:id="8" w:name="EffectiveDate"/>
            <w:bookmarkEnd w:id="8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AC1AB4" w14:textId="0986CA1B" w:rsidR="00DB7C3A" w:rsidRPr="00001C8A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9" w:name="InvoiceDesc"/>
            <w:bookmarkEnd w:id="9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92264" w14:textId="726FA3EE" w:rsidR="00DB7C3A" w:rsidRPr="00901F09" w:rsidRDefault="00DB7C3A" w:rsidP="00876D4E">
            <w:pPr>
              <w:pStyle w:val="Amount"/>
              <w:jc w:val="left"/>
              <w:rPr>
                <w:rFonts w:cs="Tahoma"/>
                <w:color w:val="000000" w:themeColor="text1"/>
                <w:sz w:val="16"/>
                <w:szCs w:val="16"/>
                <w:lang w:val="es-US"/>
              </w:rPr>
            </w:pPr>
            <w:bookmarkStart w:id="10" w:name="InvoiceAmount"/>
            <w:bookmarkEnd w:id="10"/>
          </w:p>
        </w:tc>
      </w:tr>
      <w:tr w:rsidR="00DB7C3A" w:rsidRPr="001E3C2E" w14:paraId="3C70B32F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D7200B" w14:textId="77777777" w:rsidR="00DB7C3A" w:rsidRPr="001E3C2E" w:rsidRDefault="00DB7C3A" w:rsidP="00DB7C3A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F4FF77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F95E49" w14:textId="515729E1" w:rsidR="00DB7C3A" w:rsidRPr="00D91EE4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11" w:name="SurchargeDesc"/>
            <w:bookmarkEnd w:id="11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2A2D923" w14:textId="39885E76" w:rsidR="00DB7C3A" w:rsidRPr="00876D4E" w:rsidRDefault="00DB7C3A" w:rsidP="00876D4E">
            <w:pPr>
              <w:pStyle w:val="Amount"/>
              <w:jc w:val="left"/>
              <w:rPr>
                <w:color w:val="000000" w:themeColor="text1"/>
              </w:rPr>
            </w:pPr>
            <w:bookmarkStart w:id="12" w:name="InvoiceSurcharge"/>
            <w:bookmarkEnd w:id="12"/>
          </w:p>
        </w:tc>
      </w:tr>
      <w:tr w:rsidR="00DB7C3A" w:rsidRPr="001E3C2E" w14:paraId="6A36BF9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F70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8EC58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3D39B8" w14:textId="536BD253" w:rsidR="00DB7C3A" w:rsidRPr="001E3C2E" w:rsidRDefault="00DB7C3A" w:rsidP="00F66D8E">
            <w:pPr>
              <w:pStyle w:val="Amount"/>
              <w:jc w:val="left"/>
            </w:pPr>
            <w:bookmarkStart w:id="13" w:name="InvoiceGroup"/>
            <w:bookmarkEnd w:id="13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DC019D" w14:textId="77777777" w:rsidR="00DB7C3A" w:rsidRPr="001E3C2E" w:rsidRDefault="00DB7C3A" w:rsidP="00E12849">
            <w:pPr>
              <w:pStyle w:val="Amount"/>
              <w:jc w:val="left"/>
            </w:pPr>
            <w:bookmarkStart w:id="14" w:name="InvoiceDiscount"/>
            <w:bookmarkEnd w:id="14"/>
          </w:p>
        </w:tc>
      </w:tr>
      <w:tr w:rsidR="00DB7C3A" w:rsidRPr="001E3C2E" w14:paraId="54EA40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12912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71853D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1125A3" w14:textId="77777777" w:rsidR="00DB7C3A" w:rsidRPr="001E3C2E" w:rsidRDefault="00DB7C3A" w:rsidP="00461761">
            <w:pPr>
              <w:pStyle w:val="Amount"/>
              <w:jc w:val="left"/>
            </w:pPr>
            <w:bookmarkStart w:id="15" w:name="AdditionalEmployees"/>
            <w:bookmarkEnd w:id="15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DDCC10" w14:textId="68064401" w:rsidR="00DB7C3A" w:rsidRPr="001E3C2E" w:rsidRDefault="00DB7C3A" w:rsidP="00F66D8E">
            <w:pPr>
              <w:pStyle w:val="Amount"/>
              <w:jc w:val="left"/>
            </w:pPr>
            <w:bookmarkStart w:id="16" w:name="InvoiceAssist"/>
            <w:bookmarkEnd w:id="16"/>
          </w:p>
        </w:tc>
      </w:tr>
      <w:tr w:rsidR="00DB7C3A" w:rsidRPr="001E3C2E" w14:paraId="56BC50AA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4966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FB3DC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7E740E" w14:textId="77777777" w:rsidR="00DB7C3A" w:rsidRPr="001E3C2E" w:rsidRDefault="00DB7C3A" w:rsidP="004B7CF5">
            <w:pPr>
              <w:pStyle w:val="Amount"/>
              <w:jc w:val="left"/>
            </w:pPr>
            <w:bookmarkStart w:id="17" w:name="InvoiceCyberEndorsementDesc"/>
            <w:bookmarkEnd w:id="17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3718B9" w14:textId="77777777" w:rsidR="00DB7C3A" w:rsidRPr="001E3C2E" w:rsidRDefault="00DB7C3A" w:rsidP="004B7CF5">
            <w:pPr>
              <w:pStyle w:val="Amount"/>
              <w:jc w:val="left"/>
            </w:pPr>
            <w:bookmarkStart w:id="18" w:name="InvoiceCyberEndorsementPremium"/>
            <w:bookmarkEnd w:id="18"/>
          </w:p>
        </w:tc>
      </w:tr>
      <w:tr w:rsidR="00DB7C3A" w:rsidRPr="001E3C2E" w14:paraId="34EAB8F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F7356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A85B1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BB920C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DE803F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55A4A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C6D1E5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6F02D4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ECC412E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ED441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794598AB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E40FCE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3F1DE3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6A7551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2374D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291C38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FEC60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00597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2749FAA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1E258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3EBDEBED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6903F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FD88CF1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A3BB0B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4B3F09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  <w:r w:rsidRPr="007D1001">
              <w:rPr>
                <w:color w:val="FF0000"/>
              </w:rPr>
              <w:t xml:space="preserve"> </w:t>
            </w:r>
          </w:p>
        </w:tc>
      </w:tr>
      <w:tr w:rsidR="00DB7C3A" w:rsidRPr="001E3C2E" w14:paraId="3C4EB569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0B628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28D99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309DD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244A9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9EBEF0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2513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427D2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C90B2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BDAEE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0FF2CD11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D6C8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787AF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1210FF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22FA8E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EE4D694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1B07B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BCC5E6F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4FBCFD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1208B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FC50862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C8E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1024E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657E39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A840A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1E95924B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F569E" w14:textId="77777777" w:rsidR="00DB7C3A" w:rsidRPr="001E3C2E" w:rsidRDefault="00DB7C3A" w:rsidP="00DB7C3A"/>
        </w:tc>
        <w:tc>
          <w:tcPr>
            <w:tcW w:w="73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0ABC05" w14:textId="77777777" w:rsidR="00DB7C3A" w:rsidRPr="00CA76FD" w:rsidRDefault="00DB7C3A" w:rsidP="00DB7C3A">
            <w:pPr>
              <w:pStyle w:val="RightAligned"/>
              <w:rPr>
                <w:b/>
              </w:rPr>
            </w:pPr>
            <w:r w:rsidRPr="00CA76FD">
              <w:rPr>
                <w:b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DBF6BD" w14:textId="3FF0C4F7" w:rsidR="00DB7C3A" w:rsidRPr="00876D4E" w:rsidRDefault="00DB7C3A" w:rsidP="00DB7C3A">
            <w:pPr>
              <w:pStyle w:val="Amount"/>
              <w:rPr>
                <w:b/>
                <w:bCs/>
                <w:sz w:val="20"/>
              </w:rPr>
            </w:pPr>
            <w:bookmarkStart w:id="19" w:name="InvoiceDue"/>
            <w:bookmarkEnd w:id="19"/>
          </w:p>
        </w:tc>
      </w:tr>
    </w:tbl>
    <w:p w14:paraId="3DD4D9F2" w14:textId="662107E6" w:rsidR="0093568C" w:rsidRDefault="005E0E97" w:rsidP="001E3C2E">
      <w:pPr>
        <w:rPr>
          <w:b/>
        </w:rPr>
      </w:pPr>
      <w:r w:rsidRPr="003620F0">
        <w:rPr>
          <w:b/>
        </w:rPr>
        <w:t>Thank you for your business.</w:t>
      </w:r>
    </w:p>
    <w:p w14:paraId="1C38F74C" w14:textId="5073D1EF" w:rsidR="00F823FE" w:rsidRDefault="00F823FE" w:rsidP="001E3C2E"/>
    <w:p w14:paraId="0649A7ED" w14:textId="77777777" w:rsidR="00F823FE" w:rsidRPr="001E3C2E" w:rsidRDefault="00F823FE" w:rsidP="001E3C2E">
      <w:bookmarkStart w:id="20" w:name="SurchargeDesc2"/>
      <w:bookmarkEnd w:id="20"/>
    </w:p>
    <w:tbl>
      <w:tblPr>
        <w:tblW w:w="9614" w:type="dxa"/>
        <w:jc w:val="center"/>
        <w:tblLook w:val="0000" w:firstRow="0" w:lastRow="0" w:firstColumn="0" w:lastColumn="0" w:noHBand="0" w:noVBand="0"/>
      </w:tblPr>
      <w:tblGrid>
        <w:gridCol w:w="9614"/>
      </w:tblGrid>
      <w:tr w:rsidR="00BD7A44" w:rsidRPr="001E3C2E" w14:paraId="4DCC51F1" w14:textId="77777777" w:rsidTr="003620F0">
        <w:trPr>
          <w:trHeight w:val="1540"/>
          <w:jc w:val="center"/>
        </w:trPr>
        <w:tc>
          <w:tcPr>
            <w:tcW w:w="9614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5E326151" w14:textId="2B564334" w:rsidR="00FB1848" w:rsidRPr="003620F0" w:rsidRDefault="003620F0" w:rsidP="003620F0">
            <w:pPr>
              <w:jc w:val="center"/>
              <w:rPr>
                <w:b/>
              </w:rPr>
            </w:pPr>
            <w:r w:rsidRPr="003620F0">
              <w:rPr>
                <w:b/>
              </w:rPr>
              <w:t>Thank you for your business.</w:t>
            </w:r>
          </w:p>
        </w:tc>
      </w:tr>
    </w:tbl>
    <w:p w14:paraId="30EE7F01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CE"/>
    <w:rsid w:val="00001C8A"/>
    <w:rsid w:val="0003578A"/>
    <w:rsid w:val="00095FC0"/>
    <w:rsid w:val="000C459D"/>
    <w:rsid w:val="000F7A4C"/>
    <w:rsid w:val="001419F2"/>
    <w:rsid w:val="001575E1"/>
    <w:rsid w:val="00177107"/>
    <w:rsid w:val="001E3C2E"/>
    <w:rsid w:val="001F078D"/>
    <w:rsid w:val="001F4E65"/>
    <w:rsid w:val="0021009B"/>
    <w:rsid w:val="00224FA0"/>
    <w:rsid w:val="0022636B"/>
    <w:rsid w:val="00256326"/>
    <w:rsid w:val="00291E7A"/>
    <w:rsid w:val="002A604F"/>
    <w:rsid w:val="002A6E1C"/>
    <w:rsid w:val="002C6123"/>
    <w:rsid w:val="00341D54"/>
    <w:rsid w:val="003620F0"/>
    <w:rsid w:val="003B6B89"/>
    <w:rsid w:val="003C3A4A"/>
    <w:rsid w:val="003D166B"/>
    <w:rsid w:val="003E5A24"/>
    <w:rsid w:val="003F03CA"/>
    <w:rsid w:val="003F22F2"/>
    <w:rsid w:val="00447FC6"/>
    <w:rsid w:val="004542CE"/>
    <w:rsid w:val="00461761"/>
    <w:rsid w:val="00473FA7"/>
    <w:rsid w:val="00496228"/>
    <w:rsid w:val="00496DDA"/>
    <w:rsid w:val="004B5DBA"/>
    <w:rsid w:val="004B7CF5"/>
    <w:rsid w:val="005404D4"/>
    <w:rsid w:val="00544BD7"/>
    <w:rsid w:val="005626FA"/>
    <w:rsid w:val="005700F1"/>
    <w:rsid w:val="00585713"/>
    <w:rsid w:val="005A5510"/>
    <w:rsid w:val="005A6D66"/>
    <w:rsid w:val="005E0E97"/>
    <w:rsid w:val="00600D75"/>
    <w:rsid w:val="00640AAC"/>
    <w:rsid w:val="006674B9"/>
    <w:rsid w:val="00697BCA"/>
    <w:rsid w:val="006A6D2D"/>
    <w:rsid w:val="006C5EC4"/>
    <w:rsid w:val="0071111C"/>
    <w:rsid w:val="00741A3F"/>
    <w:rsid w:val="00757AD6"/>
    <w:rsid w:val="007A74E9"/>
    <w:rsid w:val="007D1001"/>
    <w:rsid w:val="007E3E10"/>
    <w:rsid w:val="007F3D8D"/>
    <w:rsid w:val="008044E2"/>
    <w:rsid w:val="00821640"/>
    <w:rsid w:val="0083417A"/>
    <w:rsid w:val="00876D4E"/>
    <w:rsid w:val="00897DFE"/>
    <w:rsid w:val="008C1DFD"/>
    <w:rsid w:val="008F7DC2"/>
    <w:rsid w:val="00901F09"/>
    <w:rsid w:val="00915C33"/>
    <w:rsid w:val="0093568C"/>
    <w:rsid w:val="009B357C"/>
    <w:rsid w:val="00A3616C"/>
    <w:rsid w:val="00A46CAE"/>
    <w:rsid w:val="00A564B0"/>
    <w:rsid w:val="00A64C87"/>
    <w:rsid w:val="00A67B29"/>
    <w:rsid w:val="00A8222E"/>
    <w:rsid w:val="00A8356A"/>
    <w:rsid w:val="00A9473A"/>
    <w:rsid w:val="00AA6B50"/>
    <w:rsid w:val="00AB03C9"/>
    <w:rsid w:val="00AC127F"/>
    <w:rsid w:val="00AE32D1"/>
    <w:rsid w:val="00AE6B4F"/>
    <w:rsid w:val="00B167D1"/>
    <w:rsid w:val="00B764B8"/>
    <w:rsid w:val="00B830AD"/>
    <w:rsid w:val="00BA22EA"/>
    <w:rsid w:val="00BA466F"/>
    <w:rsid w:val="00BC3756"/>
    <w:rsid w:val="00BD7A44"/>
    <w:rsid w:val="00C030AD"/>
    <w:rsid w:val="00C05B36"/>
    <w:rsid w:val="00C259F2"/>
    <w:rsid w:val="00C60CDF"/>
    <w:rsid w:val="00CA76FD"/>
    <w:rsid w:val="00D4146A"/>
    <w:rsid w:val="00D45E69"/>
    <w:rsid w:val="00D46279"/>
    <w:rsid w:val="00D620B5"/>
    <w:rsid w:val="00D70B67"/>
    <w:rsid w:val="00D76A11"/>
    <w:rsid w:val="00D77673"/>
    <w:rsid w:val="00D81510"/>
    <w:rsid w:val="00D91EE4"/>
    <w:rsid w:val="00DB7094"/>
    <w:rsid w:val="00DB7C3A"/>
    <w:rsid w:val="00DC1A5A"/>
    <w:rsid w:val="00DF3D1A"/>
    <w:rsid w:val="00E10BE3"/>
    <w:rsid w:val="00E12849"/>
    <w:rsid w:val="00E27A0D"/>
    <w:rsid w:val="00E6107D"/>
    <w:rsid w:val="00E76251"/>
    <w:rsid w:val="00E862B0"/>
    <w:rsid w:val="00ED7EDF"/>
    <w:rsid w:val="00F0783A"/>
    <w:rsid w:val="00F078A2"/>
    <w:rsid w:val="00F11E35"/>
    <w:rsid w:val="00F219AD"/>
    <w:rsid w:val="00F52042"/>
    <w:rsid w:val="00F66D8E"/>
    <w:rsid w:val="00F76179"/>
    <w:rsid w:val="00F823FE"/>
    <w:rsid w:val="00FA1323"/>
    <w:rsid w:val="00FA7679"/>
    <w:rsid w:val="00FB1848"/>
    <w:rsid w:val="00FB565F"/>
    <w:rsid w:val="00FD4B89"/>
    <w:rsid w:val="00FD4D79"/>
    <w:rsid w:val="00FD5F93"/>
    <w:rsid w:val="00FE1E46"/>
    <w:rsid w:val="00FE4F10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4AF"/>
  <w15:docId w15:val="{56BF0769-DC72-4394-A74B-7C52CD3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D81510"/>
    <w:pPr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rsid w:val="00D81510"/>
    <w:pPr>
      <w:spacing w:before="140"/>
    </w:pPr>
    <w:rPr>
      <w:b/>
      <w:sz w:val="24"/>
    </w:rPr>
  </w:style>
  <w:style w:type="paragraph" w:customStyle="1" w:styleId="Columnheading">
    <w:name w:val="Column heading"/>
    <w:basedOn w:val="Normal"/>
    <w:rsid w:val="00AB03C9"/>
    <w:pPr>
      <w:jc w:val="center"/>
    </w:pPr>
    <w:rPr>
      <w:b/>
      <w:sz w:val="16"/>
    </w:rPr>
  </w:style>
  <w:style w:type="paragraph" w:customStyle="1" w:styleId="RightAligned">
    <w:name w:val="Right Aligned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Columnheading"/>
    <w:rsid w:val="00D81510"/>
    <w:rPr>
      <w:bCs/>
      <w:sz w:val="20"/>
    </w:rPr>
  </w:style>
  <w:style w:type="paragraph" w:customStyle="1" w:styleId="Amount">
    <w:name w:val="Amount"/>
    <w:basedOn w:val="Normal"/>
    <w:rsid w:val="00D81510"/>
    <w:pPr>
      <w:jc w:val="right"/>
    </w:pPr>
    <w:rPr>
      <w:szCs w:val="20"/>
    </w:rPr>
  </w:style>
  <w:style w:type="paragraph" w:styleId="NoSpacing">
    <w:name w:val="No Spacing"/>
    <w:uiPriority w:val="1"/>
    <w:qFormat/>
    <w:rsid w:val="00897DFE"/>
    <w:rPr>
      <w:rFonts w:asciiTheme="minorHAnsi" w:eastAsiaTheme="minorHAnsi" w:hAnsiTheme="minorHAnsi" w:cstheme="minorBidi"/>
      <w:sz w:val="22"/>
      <w:szCs w:val="22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MDic\AppData\Roaming\Microsoft\Templates\Services%20invoice%20with%20hours%20and%20r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2C1B0B1718F4EB8452B29B443FB7C" ma:contentTypeVersion="4" ma:contentTypeDescription="Create a new document." ma:contentTypeScope="" ma:versionID="b83269c4eac36ea606fe635319523ca1">
  <xsd:schema xmlns:xsd="http://www.w3.org/2001/XMLSchema" xmlns:xs="http://www.w3.org/2001/XMLSchema" xmlns:p="http://schemas.microsoft.com/office/2006/metadata/properties" xmlns:ns3="6585acad-73fa-4fdf-938c-088f4664a616" targetNamespace="http://schemas.microsoft.com/office/2006/metadata/properties" ma:root="true" ma:fieldsID="7931b00d96ec098a8b9bc33a83f463d3" ns3:_="">
    <xsd:import namespace="6585acad-73fa-4fdf-938c-088f4664a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ad-73fa-4fdf-938c-088f4664a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81CF-0FBE-44D7-BE59-338043F8A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3FA91-48FF-4044-95A1-20860E514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97437-2EC2-473A-930A-AC5DC310F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ad-73fa-4fdf-938c-088f4664a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7254F3-87F7-4E76-8E5B-774B1A0E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</Template>
  <TotalTime>31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Noblecilla</dc:creator>
  <cp:lastModifiedBy>Dario Moyett Laboy</cp:lastModifiedBy>
  <cp:revision>39</cp:revision>
  <cp:lastPrinted>2020-02-13T16:51:00Z</cp:lastPrinted>
  <dcterms:created xsi:type="dcterms:W3CDTF">2020-09-25T16:58:00Z</dcterms:created>
  <dcterms:modified xsi:type="dcterms:W3CDTF">2020-11-02T18:31:00Z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0x0101003962C1B0B1718F4EB8452B29B443FB7C</vt:lpwstr>
  </property>
</Properties>
</file>